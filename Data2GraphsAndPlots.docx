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SC Yield: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required: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name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Temperature and Split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tb_sc_yd_vmin_shm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Library name, voltage (vdd) value, test frequency, P/F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Title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Voltage and Temperature (since libraries are common over different splits)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X-axis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Different libraries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Y-axis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Yield %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 course, each split has its own line on the plot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20 parts tested for each split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One failure leads to a 5% decrement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SC Vmin: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Data required: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name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Temperature and Split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shmoo_bsmin_vec_stdcell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Library name, vmin value</w:t>
      </w:r>
    </w:p>
    <w:p>
      <w:pPr>
        <w:pStyle w:val="ListParagraph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Operating spec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Title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Library and Temperature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X-axis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vdd (corresponding to vmin values)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Y-axis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Probability of pass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line per split on the graph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SC Shmoo data: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Data required: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Title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Process and Temperature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shmoo_bsmin_vec_stdcell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vmin for passing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with visual representation of threshold (i.e. smaller than vmin leads to failure, and hopefully larger than vmin implies passing)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32"/>
          <w:szCs w:val="24"/>
          <w:u w:val="single"/>
        </w:rPr>
        <w:t>Rest:</w:t>
      </w:r>
    </w:p>
    <w:p>
      <w:pPr>
        <w:pStyle w:val="Normal"/>
        <w:spacing w:before="0" w:after="160"/>
        <w:jc w:val="both"/>
        <w:rPr/>
      </w:pPr>
      <w:r>
        <w:rPr>
          <w:color w:val="FF0000"/>
          <w:sz w:val="24"/>
          <w:szCs w:val="24"/>
        </w:rPr>
        <w:t>Missing data?</w:t>
      </w:r>
    </w:p>
    <w:p>
      <w:pPr>
        <w:pStyle w:val="Normal"/>
        <w:spacing w:before="0" w:after="160"/>
        <w:jc w:val="both"/>
        <w:rPr>
          <w:color w:val="FF0000"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>Memory: yield and vmin plot, same as for SC.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45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9F85940D.dotm</Template>
  <TotalTime>169</TotalTime>
  <Application>LibreOffice/6.0.7.3$Linux_X86_64 LibreOffice_project/00m0$Build-3</Application>
  <Pages>1</Pages>
  <Words>179</Words>
  <Characters>866</Characters>
  <CharactersWithSpaces>1000</CharactersWithSpaces>
  <Paragraphs>29</Paragraphs>
  <Company>Imperial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2019-05-21T15:22:00Z</dcterms:created>
  <dc:creator>Vukmirovic, Stevan</dc:creator>
  <dc:description/>
  <dc:language>en-GB</dc:language>
  <cp:lastModifiedBy/>
  <dcterms:modified xsi:type="dcterms:W3CDTF">2019-05-23T12:13:31Z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Imperial College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